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UNIVERSIDADE PAULISTA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CAIQUE SANTOS AMARAL</w:t>
      </w:r>
      <w:r w:rsidR="0069148F">
        <w:rPr>
          <w:rFonts w:ascii="Arial" w:hAnsi="Arial" w:cs="Arial"/>
          <w:b/>
          <w:sz w:val="24"/>
          <w:szCs w:val="24"/>
          <w:lang w:val="pt-BR"/>
        </w:rPr>
        <w:t xml:space="preserve"> – RA: B64037-5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GABRIEL YMAMURA</w:t>
      </w:r>
      <w:r w:rsidR="0069148F">
        <w:rPr>
          <w:rFonts w:ascii="Arial" w:hAnsi="Arial" w:cs="Arial"/>
          <w:b/>
          <w:sz w:val="24"/>
          <w:szCs w:val="24"/>
          <w:lang w:val="pt-BR"/>
        </w:rPr>
        <w:t xml:space="preserve"> – RA: </w:t>
      </w:r>
      <w:r w:rsidR="007B7E84">
        <w:rPr>
          <w:rFonts w:ascii="Arial" w:hAnsi="Arial" w:cs="Arial"/>
          <w:b/>
          <w:sz w:val="24"/>
          <w:szCs w:val="24"/>
          <w:lang w:val="pt-BR"/>
        </w:rPr>
        <w:t>B793CD-7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JEFERSON FEREIRA SILVA</w:t>
      </w:r>
      <w:r w:rsidR="0069148F">
        <w:rPr>
          <w:rFonts w:ascii="Arial" w:hAnsi="Arial" w:cs="Arial"/>
          <w:b/>
          <w:sz w:val="24"/>
          <w:szCs w:val="24"/>
          <w:lang w:val="pt-BR"/>
        </w:rPr>
        <w:t xml:space="preserve"> – RA: B729FE-7 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NILTON LUCIO CORREIA</w:t>
      </w:r>
      <w:r w:rsidR="0069148F">
        <w:rPr>
          <w:rFonts w:ascii="Arial" w:hAnsi="Arial" w:cs="Arial"/>
          <w:b/>
          <w:sz w:val="24"/>
          <w:szCs w:val="24"/>
          <w:lang w:val="pt-BR"/>
        </w:rPr>
        <w:t xml:space="preserve"> – RA: B80711-3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RODOLFO GONÇALVES MACHADO</w:t>
      </w:r>
      <w:r w:rsidR="0069148F">
        <w:rPr>
          <w:rFonts w:ascii="Arial" w:hAnsi="Arial" w:cs="Arial"/>
          <w:b/>
          <w:sz w:val="24"/>
          <w:szCs w:val="24"/>
          <w:lang w:val="pt-BR"/>
        </w:rPr>
        <w:t xml:space="preserve"> RA: B682CI-1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D7691A" w:rsidP="003C3E35">
      <w:pPr>
        <w:spacing w:after="200" w:line="276" w:lineRule="auto"/>
        <w:jc w:val="center"/>
        <w:rPr>
          <w:rFonts w:ascii="Arial" w:hAnsi="Arial" w:cs="Arial"/>
          <w:b/>
          <w:smallCaps/>
          <w:sz w:val="24"/>
          <w:szCs w:val="24"/>
          <w:lang w:val="pt-BR"/>
        </w:rPr>
      </w:pPr>
      <w:r>
        <w:rPr>
          <w:rFonts w:ascii="Arial" w:hAnsi="Arial" w:cs="Arial"/>
          <w:b/>
          <w:smallCaps/>
          <w:sz w:val="24"/>
          <w:szCs w:val="24"/>
          <w:lang w:val="pt-BR"/>
        </w:rPr>
        <w:t>REGRAS</w:t>
      </w:r>
      <w:r w:rsidR="0069148F">
        <w:rPr>
          <w:rFonts w:ascii="Arial" w:hAnsi="Arial" w:cs="Arial"/>
          <w:b/>
          <w:smallCaps/>
          <w:sz w:val="24"/>
          <w:szCs w:val="24"/>
          <w:lang w:val="pt-BR"/>
        </w:rPr>
        <w:t xml:space="preserve"> DE NEGÓCIO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right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tabs>
          <w:tab w:val="left" w:pos="6383"/>
        </w:tabs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sz w:val="24"/>
          <w:szCs w:val="24"/>
          <w:lang w:val="pt-BR"/>
        </w:rPr>
        <w:tab/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mallCaps/>
          <w:sz w:val="24"/>
          <w:szCs w:val="24"/>
          <w:lang w:val="pt-BR"/>
        </w:rPr>
        <w:t>SÃO PAULO</w:t>
      </w: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b/>
          <w:smallCaps/>
          <w:sz w:val="24"/>
          <w:szCs w:val="24"/>
          <w:lang w:val="pt-BR"/>
        </w:rPr>
      </w:pPr>
      <w:r w:rsidRPr="0069148F">
        <w:rPr>
          <w:rFonts w:ascii="Arial" w:hAnsi="Arial" w:cs="Arial"/>
          <w:b/>
          <w:smallCaps/>
          <w:sz w:val="24"/>
          <w:szCs w:val="24"/>
          <w:lang w:val="pt-BR"/>
        </w:rPr>
        <w:t>2016</w:t>
      </w:r>
    </w:p>
    <w:p w:rsidR="0069148F" w:rsidRPr="0069148F" w:rsidRDefault="0069148F" w:rsidP="0069148F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lastRenderedPageBreak/>
        <w:t>CAIQUE SANTOS AMARAL</w:t>
      </w:r>
      <w:r>
        <w:rPr>
          <w:rFonts w:ascii="Arial" w:hAnsi="Arial" w:cs="Arial"/>
          <w:b/>
          <w:sz w:val="24"/>
          <w:szCs w:val="24"/>
          <w:lang w:val="pt-BR"/>
        </w:rPr>
        <w:t xml:space="preserve"> – RA: B64037-5</w:t>
      </w:r>
    </w:p>
    <w:p w:rsidR="0069148F" w:rsidRPr="0069148F" w:rsidRDefault="0069148F" w:rsidP="0069148F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GABRIEL YMAMURA</w:t>
      </w:r>
      <w:r>
        <w:rPr>
          <w:rFonts w:ascii="Arial" w:hAnsi="Arial" w:cs="Arial"/>
          <w:b/>
          <w:sz w:val="24"/>
          <w:szCs w:val="24"/>
          <w:lang w:val="pt-BR"/>
        </w:rPr>
        <w:t xml:space="preserve"> – RA: </w:t>
      </w:r>
      <w:r w:rsidR="007B7E84">
        <w:rPr>
          <w:rFonts w:ascii="Arial" w:hAnsi="Arial" w:cs="Arial"/>
          <w:b/>
          <w:sz w:val="24"/>
          <w:szCs w:val="24"/>
          <w:lang w:val="pt-BR"/>
        </w:rPr>
        <w:t>B793CD-7</w:t>
      </w:r>
    </w:p>
    <w:p w:rsidR="0069148F" w:rsidRPr="0069148F" w:rsidRDefault="0069148F" w:rsidP="0069148F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JEFERSON FEREIRA SILVA</w:t>
      </w:r>
      <w:r>
        <w:rPr>
          <w:rFonts w:ascii="Arial" w:hAnsi="Arial" w:cs="Arial"/>
          <w:b/>
          <w:sz w:val="24"/>
          <w:szCs w:val="24"/>
          <w:lang w:val="pt-BR"/>
        </w:rPr>
        <w:t xml:space="preserve"> – RA: B729FE-7 </w:t>
      </w:r>
    </w:p>
    <w:p w:rsidR="0069148F" w:rsidRPr="0069148F" w:rsidRDefault="0069148F" w:rsidP="0069148F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NILTON LUCIO CORREIA</w:t>
      </w:r>
      <w:r>
        <w:rPr>
          <w:rFonts w:ascii="Arial" w:hAnsi="Arial" w:cs="Arial"/>
          <w:b/>
          <w:sz w:val="24"/>
          <w:szCs w:val="24"/>
          <w:lang w:val="pt-BR"/>
        </w:rPr>
        <w:t xml:space="preserve"> – RA: B80711-3</w:t>
      </w:r>
    </w:p>
    <w:p w:rsidR="0069148F" w:rsidRPr="0069148F" w:rsidRDefault="0069148F" w:rsidP="0069148F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z w:val="24"/>
          <w:szCs w:val="24"/>
          <w:lang w:val="pt-BR"/>
        </w:rPr>
        <w:t>RODOLFO GONÇALVES MACHADO</w:t>
      </w:r>
      <w:r>
        <w:rPr>
          <w:rFonts w:ascii="Arial" w:hAnsi="Arial" w:cs="Arial"/>
          <w:b/>
          <w:sz w:val="24"/>
          <w:szCs w:val="24"/>
          <w:lang w:val="pt-BR"/>
        </w:rPr>
        <w:t xml:space="preserve"> RA: B682CI-1</w:t>
      </w: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D7691A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mallCaps/>
          <w:sz w:val="24"/>
          <w:szCs w:val="24"/>
          <w:lang w:val="pt-BR"/>
        </w:rPr>
        <w:t>REGRAS</w:t>
      </w:r>
      <w:r w:rsidR="0069148F">
        <w:rPr>
          <w:rFonts w:ascii="Arial" w:hAnsi="Arial" w:cs="Arial"/>
          <w:b/>
          <w:smallCaps/>
          <w:sz w:val="24"/>
          <w:szCs w:val="24"/>
          <w:lang w:val="pt-BR"/>
        </w:rPr>
        <w:t xml:space="preserve"> DE NEGÓCIO</w:t>
      </w: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line="240" w:lineRule="auto"/>
        <w:ind w:left="5040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sz w:val="24"/>
          <w:szCs w:val="24"/>
          <w:lang w:val="pt-BR"/>
        </w:rPr>
        <w:t xml:space="preserve">Trabalho de </w:t>
      </w:r>
      <w:r w:rsidR="0069148F">
        <w:rPr>
          <w:rFonts w:ascii="Arial" w:hAnsi="Arial" w:cs="Arial"/>
          <w:sz w:val="24"/>
          <w:szCs w:val="24"/>
          <w:lang w:val="pt-BR"/>
        </w:rPr>
        <w:t>APS</w:t>
      </w:r>
      <w:r w:rsidRPr="0069148F">
        <w:rPr>
          <w:rFonts w:ascii="Arial" w:hAnsi="Arial" w:cs="Arial"/>
          <w:sz w:val="24"/>
          <w:szCs w:val="24"/>
          <w:lang w:val="pt-BR"/>
        </w:rPr>
        <w:t>, para obtenção de nota da disciplina, apresentado ao curso Ciência da Computação, campus Cidade Universitária – UNIP.</w:t>
      </w:r>
    </w:p>
    <w:p w:rsidR="003C3E35" w:rsidRPr="0069148F" w:rsidRDefault="003C3E35" w:rsidP="003C3E35">
      <w:pPr>
        <w:spacing w:after="200" w:line="240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40" w:lineRule="auto"/>
        <w:ind w:left="5040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sz w:val="24"/>
          <w:szCs w:val="24"/>
          <w:lang w:val="pt-BR"/>
        </w:rPr>
        <w:t xml:space="preserve">Orientador: Prof. </w:t>
      </w:r>
      <w:r w:rsidR="0069148F">
        <w:rPr>
          <w:rFonts w:ascii="Arial" w:hAnsi="Arial" w:cs="Arial"/>
          <w:sz w:val="24"/>
          <w:szCs w:val="24"/>
          <w:lang w:val="pt-BR"/>
        </w:rPr>
        <w:t xml:space="preserve">Mariano </w:t>
      </w:r>
      <w:proofErr w:type="spellStart"/>
      <w:r w:rsidR="0069148F">
        <w:rPr>
          <w:rFonts w:ascii="Arial" w:hAnsi="Arial" w:cs="Arial"/>
          <w:sz w:val="24"/>
          <w:szCs w:val="24"/>
          <w:lang w:val="pt-BR"/>
        </w:rPr>
        <w:t>Angelo</w:t>
      </w:r>
      <w:proofErr w:type="spellEnd"/>
      <w:r w:rsidRPr="0069148F">
        <w:rPr>
          <w:rFonts w:ascii="Arial" w:hAnsi="Arial" w:cs="Arial"/>
          <w:sz w:val="24"/>
          <w:szCs w:val="24"/>
          <w:lang w:val="pt-BR"/>
        </w:rPr>
        <w:t>.</w:t>
      </w: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rPr>
          <w:rFonts w:ascii="Arial" w:hAnsi="Arial" w:cs="Arial"/>
          <w:sz w:val="24"/>
          <w:szCs w:val="24"/>
          <w:lang w:val="pt-BR"/>
        </w:rPr>
      </w:pPr>
    </w:p>
    <w:p w:rsidR="003C3E35" w:rsidRPr="0069148F" w:rsidRDefault="003C3E35" w:rsidP="003C3E35">
      <w:pPr>
        <w:spacing w:after="200" w:line="276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69148F">
        <w:rPr>
          <w:rFonts w:ascii="Arial" w:hAnsi="Arial" w:cs="Arial"/>
          <w:b/>
          <w:smallCaps/>
          <w:sz w:val="24"/>
          <w:szCs w:val="24"/>
          <w:lang w:val="pt-BR"/>
        </w:rPr>
        <w:t>SÃO PAULO</w:t>
      </w:r>
    </w:p>
    <w:p w:rsidR="003C3E35" w:rsidRDefault="003C3E35" w:rsidP="0069148F">
      <w:pPr>
        <w:tabs>
          <w:tab w:val="center" w:pos="4535"/>
          <w:tab w:val="right" w:pos="9071"/>
        </w:tabs>
        <w:spacing w:after="200" w:line="276" w:lineRule="auto"/>
        <w:rPr>
          <w:rFonts w:ascii="Arial" w:hAnsi="Arial"/>
          <w:sz w:val="36"/>
          <w:szCs w:val="36"/>
          <w:lang w:val="pt-BR"/>
        </w:rPr>
      </w:pPr>
      <w:r w:rsidRPr="0069148F">
        <w:rPr>
          <w:rFonts w:ascii="Arial" w:hAnsi="Arial" w:cs="Arial"/>
          <w:b/>
          <w:smallCaps/>
          <w:sz w:val="24"/>
          <w:szCs w:val="24"/>
          <w:lang w:val="pt-BR"/>
        </w:rPr>
        <w:tab/>
      </w:r>
      <w:r w:rsidRPr="00D7691A">
        <w:rPr>
          <w:rFonts w:ascii="Arial" w:hAnsi="Arial" w:cs="Arial"/>
          <w:b/>
          <w:smallCaps/>
          <w:sz w:val="24"/>
          <w:szCs w:val="24"/>
          <w:lang w:val="pt-BR"/>
        </w:rPr>
        <w:t>2016</w:t>
      </w:r>
      <w:r w:rsidRPr="00D7691A">
        <w:rPr>
          <w:b/>
          <w:smallCaps/>
          <w:lang w:val="pt-BR"/>
        </w:rPr>
        <w:tab/>
      </w:r>
    </w:p>
    <w:p w:rsidR="00147C6B" w:rsidRDefault="007B4C5A">
      <w:pPr>
        <w:pStyle w:val="Ttulo"/>
        <w:jc w:val="right"/>
        <w:rPr>
          <w:lang w:val="pt-BR"/>
        </w:rPr>
      </w:pPr>
      <w:r>
        <w:rPr>
          <w:lang w:val="pt-BR"/>
        </w:rPr>
        <w:lastRenderedPageBreak/>
        <w:t>Track Master Run</w:t>
      </w:r>
    </w:p>
    <w:p w:rsidR="00147C6B" w:rsidRDefault="00147C6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B7BD0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147C6B" w:rsidRDefault="00147C6B">
      <w:pPr>
        <w:pStyle w:val="Ttulo"/>
        <w:jc w:val="right"/>
        <w:rPr>
          <w:lang w:val="pt-BR"/>
        </w:rPr>
      </w:pPr>
    </w:p>
    <w:p w:rsidR="00147C6B" w:rsidRDefault="00147C6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147C6B" w:rsidRDefault="00147C6B">
      <w:pPr>
        <w:pStyle w:val="Ttulo"/>
        <w:rPr>
          <w:sz w:val="28"/>
          <w:szCs w:val="28"/>
          <w:lang w:val="pt-BR"/>
        </w:rPr>
      </w:pPr>
    </w:p>
    <w:p w:rsidR="00147C6B" w:rsidRDefault="00147C6B">
      <w:pPr>
        <w:rPr>
          <w:lang w:val="pt-BR"/>
        </w:rPr>
      </w:pPr>
    </w:p>
    <w:p w:rsidR="00147C6B" w:rsidRDefault="00147C6B" w:rsidP="00014F59">
      <w:pPr>
        <w:pStyle w:val="InfoBlue"/>
      </w:pPr>
      <w:r>
        <w:t xml:space="preserve"> </w:t>
      </w:r>
    </w:p>
    <w:p w:rsidR="00147C6B" w:rsidRDefault="00147C6B">
      <w:pPr>
        <w:rPr>
          <w:lang w:val="pt-BR"/>
        </w:rPr>
        <w:sectPr w:rsidR="00147C6B" w:rsidSect="0069148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  <w:titlePg/>
          <w:docGrid w:linePitch="272"/>
        </w:sectPr>
      </w:pPr>
    </w:p>
    <w:p w:rsidR="00147C6B" w:rsidRDefault="00147C6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 w:rsidP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147C6B">
              <w:rPr>
                <w:lang w:val="pt-BR"/>
              </w:rPr>
              <w:t>/</w:t>
            </w:r>
            <w:r>
              <w:rPr>
                <w:lang w:val="pt-BR"/>
              </w:rPr>
              <w:t>04</w:t>
            </w:r>
            <w:r w:rsidR="00147C6B">
              <w:rPr>
                <w:lang w:val="pt-BR"/>
              </w:rPr>
              <w:t>/</w:t>
            </w:r>
            <w:r>
              <w:rPr>
                <w:lang w:val="pt-BR"/>
              </w:rPr>
              <w:t>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 w:rsidP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do Desenvolvimento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Jeferson, Nilton</w:t>
            </w: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02/05/2016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014F5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Rodolfo, Nilton</w:t>
            </w: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  <w:tr w:rsidR="00147C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6B" w:rsidRDefault="00147C6B">
            <w:pPr>
              <w:pStyle w:val="Tabletext"/>
              <w:rPr>
                <w:lang w:val="pt-BR"/>
              </w:rPr>
            </w:pPr>
          </w:p>
        </w:tc>
      </w:tr>
    </w:tbl>
    <w:p w:rsidR="00147C6B" w:rsidRDefault="00147C6B">
      <w:pPr>
        <w:rPr>
          <w:lang w:val="pt-BR"/>
        </w:rPr>
      </w:pPr>
    </w:p>
    <w:p w:rsidR="00147C6B" w:rsidRDefault="00147C6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8E6A9F" w:rsidRDefault="00147C6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8E6A9F" w:rsidRPr="00F80E20">
        <w:rPr>
          <w:noProof/>
          <w:lang w:val="pt-BR"/>
        </w:rPr>
        <w:t>1.</w:t>
      </w:r>
      <w:r w:rsidR="008E6A9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8E6A9F" w:rsidRPr="00F80E20">
        <w:rPr>
          <w:noProof/>
          <w:lang w:val="pt-BR"/>
        </w:rPr>
        <w:t>Introdução</w:t>
      </w:r>
      <w:r w:rsidR="008E6A9F">
        <w:rPr>
          <w:noProof/>
        </w:rPr>
        <w:tab/>
      </w:r>
      <w:r w:rsidR="008E6A9F">
        <w:rPr>
          <w:noProof/>
        </w:rPr>
        <w:fldChar w:fldCharType="begin"/>
      </w:r>
      <w:r w:rsidR="008E6A9F">
        <w:rPr>
          <w:noProof/>
        </w:rPr>
        <w:instrText xml:space="preserve"> PAGEREF _Toc450760533 \h </w:instrText>
      </w:r>
      <w:r w:rsidR="008E6A9F">
        <w:rPr>
          <w:noProof/>
        </w:rPr>
      </w:r>
      <w:r w:rsidR="008E6A9F">
        <w:rPr>
          <w:noProof/>
        </w:rPr>
        <w:fldChar w:fldCharType="separate"/>
      </w:r>
      <w:r w:rsidR="008E6A9F">
        <w:rPr>
          <w:noProof/>
        </w:rPr>
        <w:t>6</w:t>
      </w:r>
      <w:r w:rsidR="008E6A9F">
        <w:rPr>
          <w:noProof/>
        </w:rPr>
        <w:fldChar w:fldCharType="end"/>
      </w:r>
    </w:p>
    <w:p w:rsidR="008E6A9F" w:rsidRDefault="008E6A9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80E20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80E20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_Toc450760534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E6A9F" w:rsidRDefault="008E6A9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80E20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80E20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_Toc450760535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E6A9F" w:rsidRDefault="008E6A9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80E20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80E20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_Toc450760536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E6A9F" w:rsidRDefault="008E6A9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80E20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80E20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_Toc450760537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E6A9F" w:rsidRDefault="008E6A9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80E20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80E20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_Toc450760538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E6A9F" w:rsidRDefault="008E6A9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80E20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80E20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_Toc450760539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E6A9F" w:rsidRDefault="008E6A9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80E20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80E20">
        <w:rPr>
          <w:noProof/>
          <w:lang w:val="pt-BR"/>
        </w:rPr>
        <w:t>&lt;Acessos do Jogo&gt;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_Toc450760540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E6A9F" w:rsidRDefault="008E6A9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80E20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80E20">
        <w:rPr>
          <w:noProof/>
          <w:lang w:val="pt-BR"/>
        </w:rPr>
        <w:t>&lt;Acessos dos Menus&gt;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_Toc450760541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E6A9F" w:rsidRDefault="008E6A9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80E20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80E20">
        <w:rPr>
          <w:noProof/>
          <w:lang w:val="pt-BR"/>
        </w:rPr>
        <w:t>&lt;Disponibilização&gt;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_Toc450760542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E6A9F" w:rsidRDefault="008E6A9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80E20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80E20">
        <w:rPr>
          <w:noProof/>
          <w:lang w:val="pt-BR"/>
        </w:rPr>
        <w:t>&lt;Divulgação&gt;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_Toc450760543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47C6B" w:rsidRDefault="00147C6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bookmarkStart w:id="0" w:name="_GoBack"/>
      <w:bookmarkEnd w:id="0"/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9B7BD0">
        <w:rPr>
          <w:lang w:val="pt-BR"/>
        </w:rPr>
        <w:t>Regras de Negócios</w:t>
      </w:r>
      <w:r>
        <w:rPr>
          <w:lang w:val="pt-BR"/>
        </w:rPr>
        <w:fldChar w:fldCharType="end"/>
      </w:r>
    </w:p>
    <w:p w:rsidR="00147C6B" w:rsidRDefault="00147C6B">
      <w:pPr>
        <w:pStyle w:val="Ttulo1"/>
        <w:ind w:left="1080" w:hanging="360"/>
        <w:rPr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450760533"/>
      <w:r>
        <w:rPr>
          <w:sz w:val="20"/>
          <w:szCs w:val="20"/>
          <w:lang w:val="pt-BR"/>
        </w:rPr>
        <w:t>Introdução</w:t>
      </w:r>
      <w:bookmarkEnd w:id="1"/>
      <w:bookmarkEnd w:id="2"/>
      <w:bookmarkEnd w:id="3"/>
    </w:p>
    <w:p w:rsidR="00147C6B" w:rsidRDefault="00F727BA" w:rsidP="00014F59">
      <w:pPr>
        <w:pStyle w:val="InfoBlue"/>
      </w:pPr>
      <w:r>
        <w:t>J</w:t>
      </w:r>
      <w:r w:rsidR="00002F37">
        <w:t xml:space="preserve">ogos estão cada vez mais </w:t>
      </w:r>
      <w:r>
        <w:t>evidentes</w:t>
      </w:r>
      <w:r w:rsidR="00002F37">
        <w:t xml:space="preserve"> em nosso </w:t>
      </w:r>
      <w:r>
        <w:t xml:space="preserve">meio, tanto com o intuito de proporcionar divertimento quanto para adquirir conhecimento. O presente </w:t>
      </w:r>
      <w:r w:rsidR="00E157E3" w:rsidRPr="00E157E3">
        <w:t>documento tem como objetivo realizar a especificação dos requisitos levantados do Sistema que ser</w:t>
      </w:r>
      <w:r w:rsidR="00735B33">
        <w:t>á desenvolvido</w:t>
      </w:r>
      <w:r w:rsidR="00E157E3" w:rsidRPr="00E157E3">
        <w:t xml:space="preserve"> pela Field Games, proporcionando aos de</w:t>
      </w:r>
      <w:r w:rsidR="00735B33">
        <w:t>senvolvedores as</w:t>
      </w:r>
      <w:r w:rsidR="00E157E3" w:rsidRPr="00E157E3">
        <w:t xml:space="preserve"> informações necessárias para implementação do projeto.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450760534"/>
      <w:r>
        <w:rPr>
          <w:lang w:val="pt-BR"/>
        </w:rPr>
        <w:t>Finalidade</w:t>
      </w:r>
      <w:bookmarkEnd w:id="4"/>
      <w:bookmarkEnd w:id="5"/>
      <w:bookmarkEnd w:id="6"/>
    </w:p>
    <w:p w:rsidR="00147C6B" w:rsidRDefault="007B4C5A" w:rsidP="00014F59">
      <w:pPr>
        <w:pStyle w:val="InfoBlue"/>
      </w:pPr>
      <w:r w:rsidRPr="00B32AA4">
        <w:t>Desenvolver um jogo de corrida para o Sistema Operacional Android (plataforma mobile), com o intuito de promover aos usuários (jovens e adultos), diversas horas de entretenimento em seus smartphones.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7" w:name="_Toc456600919"/>
      <w:bookmarkStart w:id="8" w:name="_Toc456598588"/>
      <w:bookmarkStart w:id="9" w:name="_Toc450760535"/>
      <w:r>
        <w:rPr>
          <w:lang w:val="pt-BR"/>
        </w:rPr>
        <w:t>Escopo</w:t>
      </w:r>
      <w:bookmarkEnd w:id="7"/>
      <w:bookmarkEnd w:id="8"/>
      <w:bookmarkEnd w:id="9"/>
    </w:p>
    <w:p w:rsidR="00D7691A" w:rsidRDefault="00D7691A" w:rsidP="00014F59">
      <w:pPr>
        <w:pStyle w:val="InfoBlue"/>
      </w:pPr>
      <w:r w:rsidRPr="00014F59">
        <w:t>O presente documento irá abordar a perspectiva de como o jogador irá vivenciar o jogo e as regras de como deve acontecer.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735B33" w:rsidRPr="00735B33" w:rsidRDefault="0032261D" w:rsidP="00735B33">
      <w:pPr>
        <w:pStyle w:val="Ttulo2"/>
        <w:rPr>
          <w:lang w:val="pt-BR"/>
        </w:rPr>
      </w:pPr>
      <w:bookmarkStart w:id="10" w:name="_Toc456600921"/>
      <w:bookmarkStart w:id="11" w:name="_Toc456598590"/>
      <w:bookmarkStart w:id="12" w:name="_Toc450760536"/>
      <w:r w:rsidRPr="0032261D">
        <w:rPr>
          <w:lang w:val="pt-BR"/>
        </w:rPr>
        <w:t>Definições, Acrônimos e Abreviações</w:t>
      </w:r>
      <w:bookmarkEnd w:id="12"/>
    </w:p>
    <w:p w:rsidR="00347ED7" w:rsidRPr="00A97142" w:rsidRDefault="00B32AA4" w:rsidP="00014F59">
      <w:pPr>
        <w:pStyle w:val="InfoBlue"/>
      </w:pPr>
      <w:r w:rsidRPr="00A97142">
        <w:t xml:space="preserve">Mobile: </w:t>
      </w:r>
      <w:r w:rsidR="003C3E35">
        <w:t xml:space="preserve">Móvel, que se possa mover, aquilo que pode ser levado com você; </w:t>
      </w:r>
    </w:p>
    <w:p w:rsidR="00002F37" w:rsidRPr="00A97142" w:rsidRDefault="00347ED7" w:rsidP="00014F59">
      <w:pPr>
        <w:pStyle w:val="InfoBlue"/>
      </w:pPr>
      <w:r w:rsidRPr="00A97142">
        <w:t>Android:</w:t>
      </w:r>
      <w:r w:rsidR="003C3E35">
        <w:t xml:space="preserve"> Sistema Operacional para dispositivos móveis da Google.</w:t>
      </w:r>
    </w:p>
    <w:p w:rsidR="00B32AA4" w:rsidRPr="00B32AA4" w:rsidRDefault="00B32AA4" w:rsidP="00B32AA4">
      <w:pPr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13" w:name="_Toc450760537"/>
      <w:r>
        <w:rPr>
          <w:lang w:val="pt-BR"/>
        </w:rPr>
        <w:t>Referências</w:t>
      </w:r>
      <w:bookmarkEnd w:id="10"/>
      <w:bookmarkEnd w:id="11"/>
      <w:bookmarkEnd w:id="13"/>
    </w:p>
    <w:p w:rsidR="00735B33" w:rsidRPr="00735B33" w:rsidRDefault="003C3E35" w:rsidP="003C3E35">
      <w:pPr>
        <w:pStyle w:val="Corpodetexto"/>
        <w:rPr>
          <w:rFonts w:ascii="Arial" w:hAnsi="Arial" w:cs="Arial"/>
          <w:iCs/>
          <w:color w:val="000000" w:themeColor="text1"/>
          <w:lang w:val="pt-BR"/>
        </w:rPr>
      </w:pPr>
      <w:r>
        <w:rPr>
          <w:rFonts w:ascii="Arial" w:hAnsi="Arial" w:cs="Arial"/>
          <w:iCs/>
          <w:color w:val="000000" w:themeColor="text1"/>
          <w:lang w:val="pt-BR"/>
        </w:rPr>
        <w:t>“</w:t>
      </w:r>
      <w:r w:rsidR="00735B33" w:rsidRPr="00735B33">
        <w:rPr>
          <w:rFonts w:ascii="Arial" w:hAnsi="Arial" w:cs="Arial"/>
          <w:iCs/>
          <w:color w:val="000000" w:themeColor="text1"/>
          <w:lang w:val="pt-BR"/>
        </w:rPr>
        <w:t xml:space="preserve">Arte e </w:t>
      </w:r>
      <w:proofErr w:type="spellStart"/>
      <w:r w:rsidR="00735B33" w:rsidRPr="00735B33">
        <w:rPr>
          <w:rFonts w:ascii="Arial" w:hAnsi="Arial" w:cs="Arial"/>
          <w:iCs/>
          <w:color w:val="000000" w:themeColor="text1"/>
          <w:lang w:val="pt-BR"/>
        </w:rPr>
        <w:t>Level</w:t>
      </w:r>
      <w:proofErr w:type="spellEnd"/>
      <w:r w:rsidR="00735B33" w:rsidRPr="00735B33">
        <w:rPr>
          <w:rFonts w:ascii="Arial" w:hAnsi="Arial" w:cs="Arial"/>
          <w:iCs/>
          <w:color w:val="000000" w:themeColor="text1"/>
          <w:lang w:val="pt-BR"/>
        </w:rPr>
        <w:t xml:space="preserve"> Design</w:t>
      </w:r>
      <w:r>
        <w:rPr>
          <w:rFonts w:ascii="Arial" w:hAnsi="Arial" w:cs="Arial"/>
          <w:iCs/>
          <w:color w:val="000000" w:themeColor="text1"/>
          <w:lang w:val="pt-BR"/>
        </w:rPr>
        <w:t xml:space="preserve"> Document” e “Game Design Document” escritos para a matéria de Ciência da Computação Integrada.</w:t>
      </w:r>
    </w:p>
    <w:p w:rsidR="00735B33" w:rsidRPr="00735B33" w:rsidRDefault="00735B33" w:rsidP="00735B33">
      <w:pPr>
        <w:pStyle w:val="Corpodetexto"/>
        <w:rPr>
          <w:lang w:val="pt-BR"/>
        </w:rPr>
      </w:pPr>
    </w:p>
    <w:p w:rsidR="00147C6B" w:rsidRDefault="00147C6B">
      <w:pPr>
        <w:pStyle w:val="Ttulo2"/>
        <w:rPr>
          <w:lang w:val="pt-BR"/>
        </w:rPr>
      </w:pPr>
      <w:bookmarkStart w:id="14" w:name="_Toc456600922"/>
      <w:bookmarkStart w:id="15" w:name="_Toc456598591"/>
      <w:bookmarkStart w:id="16" w:name="_Toc450760538"/>
      <w:r>
        <w:rPr>
          <w:lang w:val="pt-BR"/>
        </w:rPr>
        <w:t>Visão Geral</w:t>
      </w:r>
      <w:bookmarkEnd w:id="14"/>
      <w:bookmarkEnd w:id="15"/>
      <w:bookmarkEnd w:id="16"/>
    </w:p>
    <w:p w:rsidR="00D7691A" w:rsidRPr="00B32AA4" w:rsidRDefault="00D7691A" w:rsidP="00D7691A">
      <w:pPr>
        <w:pStyle w:val="InfoBlue"/>
      </w:pPr>
      <w:r w:rsidRPr="00B32AA4">
        <w:t>Track Master Run é um jogo de corrida diferente do que a maioria está acostumado, pois nesse jogo você não controla o carro em si, mas sim durante a corrida, você escolhe o que fazer, por exemplo, se vai acionar o nitro ou não, se for preciso trocar o pneu o jogador pode escolher se naquela v</w:t>
      </w:r>
      <w:r>
        <w:t>olta ele realiza a troca ou não</w:t>
      </w:r>
      <w:r w:rsidRPr="00B32AA4">
        <w:t>.</w:t>
      </w:r>
    </w:p>
    <w:p w:rsidR="00D7691A" w:rsidRPr="00B32AA4" w:rsidRDefault="00D7691A" w:rsidP="00D7691A">
      <w:pPr>
        <w:pStyle w:val="InfoBlue"/>
      </w:pPr>
      <w:r w:rsidRPr="00B32AA4">
        <w:t xml:space="preserve">O jogador avança na história vencendo a temporada de corridas, um total de 10 corridas por pista, que por sua vez se divide em 3 pistas no total. A cada corrida de cada pista o nível de dificuldade aumenta. </w:t>
      </w:r>
    </w:p>
    <w:p w:rsidR="00D7691A" w:rsidRPr="00B32AA4" w:rsidRDefault="00D7691A" w:rsidP="00D7691A">
      <w:pPr>
        <w:pStyle w:val="InfoBlue"/>
      </w:pPr>
      <w:r w:rsidRPr="00B32AA4">
        <w:t>O jogador deve vencer as corridas a princípio e ir melhorando como piloto no jogo, pois em determinada parte ele irá ter um rival e uma surpresa ao fim de toda temporada</w:t>
      </w:r>
      <w:r>
        <w:t>,</w:t>
      </w:r>
      <w:r w:rsidRPr="00B32AA4">
        <w:t xml:space="preserve"> se ganhar é claro.</w:t>
      </w:r>
    </w:p>
    <w:p w:rsidR="00D7691A" w:rsidRPr="00B32AA4" w:rsidRDefault="00D7691A" w:rsidP="00D7691A">
      <w:pPr>
        <w:pStyle w:val="InfoBlue"/>
      </w:pPr>
      <w:r w:rsidRPr="00B32AA4">
        <w:t>A cada vitória o jogador acumula pontos de corrida, pontos de experiência e dinheiro que podem ser trocadas por itens util</w:t>
      </w:r>
      <w:r>
        <w:t>izáveis</w:t>
      </w:r>
      <w:r w:rsidRPr="00B32AA4">
        <w:t xml:space="preserve"> e habilidades.</w:t>
      </w:r>
    </w:p>
    <w:p w:rsidR="00D7691A" w:rsidRPr="00B32AA4" w:rsidRDefault="00D7691A" w:rsidP="00D7691A">
      <w:pPr>
        <w:pStyle w:val="InfoBlue"/>
      </w:pPr>
      <w:r w:rsidRPr="00B32AA4">
        <w:t>Para vencer é preciso obter a maior pontuação de todas as pistas.</w:t>
      </w:r>
    </w:p>
    <w:p w:rsidR="00D7691A" w:rsidRDefault="00D7691A" w:rsidP="00D7691A">
      <w:pPr>
        <w:pStyle w:val="InfoBlue"/>
      </w:pPr>
      <w:r w:rsidRPr="00B32AA4">
        <w:t>A condição de derrota é obter a pontuação mais baixa ao final de todas as pistas.</w:t>
      </w:r>
    </w:p>
    <w:p w:rsidR="00147C6B" w:rsidRPr="00014F59" w:rsidRDefault="00147C6B" w:rsidP="00014F59">
      <w:pPr>
        <w:pStyle w:val="InfoBlue"/>
      </w:pPr>
    </w:p>
    <w:p w:rsidR="00147C6B" w:rsidRDefault="00147C6B">
      <w:pPr>
        <w:pStyle w:val="Ttulo1"/>
        <w:ind w:left="1080" w:hanging="360"/>
        <w:rPr>
          <w:sz w:val="20"/>
          <w:szCs w:val="20"/>
          <w:lang w:val="pt-BR"/>
        </w:rPr>
      </w:pPr>
      <w:bookmarkStart w:id="17" w:name="_Toc450760539"/>
      <w:r>
        <w:rPr>
          <w:sz w:val="20"/>
          <w:szCs w:val="20"/>
          <w:lang w:val="pt-BR"/>
        </w:rPr>
        <w:lastRenderedPageBreak/>
        <w:t>Definições</w:t>
      </w:r>
      <w:bookmarkEnd w:id="17"/>
    </w:p>
    <w:p w:rsidR="00147C6B" w:rsidRDefault="00147C6B" w:rsidP="00014F59">
      <w:pPr>
        <w:pStyle w:val="InfoBlue"/>
      </w:pPr>
    </w:p>
    <w:p w:rsidR="00147C6B" w:rsidRDefault="00147C6B">
      <w:pPr>
        <w:pStyle w:val="Ttulo2"/>
        <w:widowControl/>
        <w:rPr>
          <w:lang w:val="pt-BR"/>
        </w:rPr>
      </w:pPr>
      <w:bookmarkStart w:id="18" w:name="_Toc450760540"/>
      <w:r>
        <w:rPr>
          <w:lang w:val="pt-BR"/>
        </w:rPr>
        <w:t>&lt;</w:t>
      </w:r>
      <w:r w:rsidR="00275A3D">
        <w:rPr>
          <w:lang w:val="pt-BR"/>
        </w:rPr>
        <w:t>Acesso</w:t>
      </w:r>
      <w:r w:rsidR="005C1B38">
        <w:rPr>
          <w:lang w:val="pt-BR"/>
        </w:rPr>
        <w:t>s</w:t>
      </w:r>
      <w:r w:rsidR="000C62CE">
        <w:rPr>
          <w:lang w:val="pt-BR"/>
        </w:rPr>
        <w:t xml:space="preserve"> do Jogo</w:t>
      </w:r>
      <w:r>
        <w:rPr>
          <w:lang w:val="pt-BR"/>
        </w:rPr>
        <w:t>&gt;</w:t>
      </w:r>
      <w:bookmarkEnd w:id="18"/>
    </w:p>
    <w:p w:rsidR="005C1B38" w:rsidRPr="00014F59" w:rsidRDefault="005C1B38" w:rsidP="00275A3D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ao Jogo&gt;</w:t>
      </w:r>
    </w:p>
    <w:p w:rsidR="005C1B38" w:rsidRPr="000C62CE" w:rsidRDefault="005C1B38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>Ao acessar o Jogo</w:t>
      </w:r>
      <w:r w:rsidR="007220F4">
        <w:rPr>
          <w:rFonts w:ascii="Arial" w:hAnsi="Arial" w:cs="Arial"/>
          <w:lang w:val="pt-BR"/>
        </w:rPr>
        <w:t xml:space="preserve"> deve</w:t>
      </w:r>
      <w:r w:rsidRPr="000C62CE">
        <w:rPr>
          <w:rFonts w:ascii="Arial" w:hAnsi="Arial" w:cs="Arial"/>
          <w:lang w:val="pt-BR"/>
        </w:rPr>
        <w:t xml:space="preserve"> ser exibido primeiro a </w:t>
      </w:r>
      <w:proofErr w:type="spellStart"/>
      <w:r w:rsidRPr="000C62CE">
        <w:rPr>
          <w:rFonts w:ascii="Arial" w:hAnsi="Arial" w:cs="Arial"/>
          <w:lang w:val="pt-BR"/>
        </w:rPr>
        <w:t>Spla</w:t>
      </w:r>
      <w:r w:rsidR="00D7691A">
        <w:rPr>
          <w:rFonts w:ascii="Arial" w:hAnsi="Arial" w:cs="Arial"/>
          <w:lang w:val="pt-BR"/>
        </w:rPr>
        <w:t>s</w:t>
      </w:r>
      <w:r w:rsidRPr="000C62CE">
        <w:rPr>
          <w:rFonts w:ascii="Arial" w:hAnsi="Arial" w:cs="Arial"/>
          <w:lang w:val="pt-BR"/>
        </w:rPr>
        <w:t>h</w:t>
      </w:r>
      <w:proofErr w:type="spellEnd"/>
      <w:r w:rsidRPr="000C62CE">
        <w:rPr>
          <w:rFonts w:ascii="Arial" w:hAnsi="Arial" w:cs="Arial"/>
          <w:lang w:val="pt-BR"/>
        </w:rPr>
        <w:t xml:space="preserve"> </w:t>
      </w:r>
      <w:proofErr w:type="spellStart"/>
      <w:r w:rsidRPr="000C62CE">
        <w:rPr>
          <w:rFonts w:ascii="Arial" w:hAnsi="Arial" w:cs="Arial"/>
          <w:lang w:val="pt-BR"/>
        </w:rPr>
        <w:t>Screen</w:t>
      </w:r>
      <w:proofErr w:type="spellEnd"/>
      <w:r w:rsidRPr="000C62CE">
        <w:rPr>
          <w:rFonts w:ascii="Arial" w:hAnsi="Arial" w:cs="Arial"/>
          <w:lang w:val="pt-BR"/>
        </w:rPr>
        <w:t xml:space="preserve"> </w:t>
      </w:r>
      <w:r w:rsidR="00D7691A">
        <w:rPr>
          <w:rFonts w:ascii="Arial" w:hAnsi="Arial" w:cs="Arial"/>
          <w:lang w:val="pt-BR"/>
        </w:rPr>
        <w:t xml:space="preserve">de carregamento do jogo, então o logo </w:t>
      </w:r>
      <w:r w:rsidRPr="000C62CE">
        <w:rPr>
          <w:rFonts w:ascii="Arial" w:hAnsi="Arial" w:cs="Arial"/>
          <w:lang w:val="pt-BR"/>
        </w:rPr>
        <w:t xml:space="preserve">da empresa, depois </w:t>
      </w:r>
      <w:r w:rsidR="00D7691A">
        <w:rPr>
          <w:rFonts w:ascii="Arial" w:hAnsi="Arial" w:cs="Arial"/>
          <w:lang w:val="pt-BR"/>
        </w:rPr>
        <w:t xml:space="preserve">o logo da </w:t>
      </w:r>
      <w:proofErr w:type="spellStart"/>
      <w:r w:rsidRPr="000C62CE">
        <w:rPr>
          <w:rFonts w:ascii="Arial" w:hAnsi="Arial" w:cs="Arial"/>
          <w:lang w:val="pt-BR"/>
        </w:rPr>
        <w:t>da</w:t>
      </w:r>
      <w:proofErr w:type="spellEnd"/>
      <w:r w:rsidRPr="000C62CE">
        <w:rPr>
          <w:rFonts w:ascii="Arial" w:hAnsi="Arial" w:cs="Arial"/>
          <w:lang w:val="pt-BR"/>
        </w:rPr>
        <w:t xml:space="preserve"> Universidade e então a Tela Inicial.</w:t>
      </w:r>
    </w:p>
    <w:p w:rsidR="005C1B38" w:rsidRPr="00014F59" w:rsidRDefault="005C1B38" w:rsidP="00275A3D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&lt;Saída do Jogo&gt;</w:t>
      </w:r>
    </w:p>
    <w:p w:rsidR="005C1B38" w:rsidRPr="000C62CE" w:rsidRDefault="005C1B38" w:rsidP="00275A3D">
      <w:pPr>
        <w:pStyle w:val="Corpodetexto"/>
        <w:rPr>
          <w:rFonts w:ascii="Arial" w:hAnsi="Arial" w:cs="Arial"/>
          <w:lang w:val="pt-BR"/>
        </w:rPr>
      </w:pPr>
      <w:r w:rsidRPr="000C62CE">
        <w:rPr>
          <w:rFonts w:ascii="Arial" w:hAnsi="Arial" w:cs="Arial"/>
          <w:lang w:val="pt-BR"/>
        </w:rPr>
        <w:t>A qualquer momento, ao clicar no botão de fechar o Jogo deve exibir um pop-up perguntando se o jogador deseja realmente sair.</w:t>
      </w:r>
    </w:p>
    <w:p w:rsidR="000C62CE" w:rsidRDefault="000C62CE" w:rsidP="000C62CE">
      <w:pPr>
        <w:pStyle w:val="Corpodetexto"/>
        <w:rPr>
          <w:rFonts w:ascii="Arial" w:hAnsi="Arial" w:cs="Arial"/>
          <w:lang w:val="pt-BR"/>
        </w:rPr>
      </w:pPr>
    </w:p>
    <w:p w:rsidR="000C62CE" w:rsidRDefault="000C62CE" w:rsidP="000C62CE">
      <w:pPr>
        <w:pStyle w:val="Ttulo2"/>
        <w:widowControl/>
        <w:rPr>
          <w:lang w:val="pt-BR"/>
        </w:rPr>
      </w:pPr>
      <w:bookmarkStart w:id="19" w:name="_Toc450760541"/>
      <w:r>
        <w:rPr>
          <w:lang w:val="pt-BR"/>
        </w:rPr>
        <w:t>&lt;Acessos dos Menus&gt;</w:t>
      </w:r>
      <w:bookmarkEnd w:id="19"/>
    </w:p>
    <w:p w:rsidR="00F262EB" w:rsidRPr="00014F59" w:rsidRDefault="00F262EB" w:rsidP="00F262EB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 xml:space="preserve">&lt;Acessar menu </w:t>
      </w:r>
      <w:r>
        <w:rPr>
          <w:rFonts w:ascii="Arial" w:hAnsi="Arial" w:cs="Arial"/>
          <w:i/>
          <w:lang w:val="pt-BR"/>
        </w:rPr>
        <w:t>Principal</w:t>
      </w:r>
      <w:r w:rsidRPr="00014F59">
        <w:rPr>
          <w:rFonts w:ascii="Arial" w:hAnsi="Arial" w:cs="Arial"/>
          <w:i/>
          <w:lang w:val="pt-BR"/>
        </w:rPr>
        <w:t>&gt;</w:t>
      </w:r>
    </w:p>
    <w:p w:rsidR="00D7691A" w:rsidRDefault="00D7691A" w:rsidP="00D7691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Ao ser carregado</w:t>
      </w:r>
      <w:r>
        <w:rPr>
          <w:sz w:val="24"/>
          <w:lang w:val="pt-BR"/>
        </w:rPr>
        <w:t>,</w:t>
      </w:r>
      <w:r>
        <w:rPr>
          <w:sz w:val="24"/>
          <w:lang w:val="pt-BR"/>
        </w:rPr>
        <w:t xml:space="preserve"> o jogo irá exibir o Menu principal, conforme abaixo:</w:t>
      </w: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 w:rsidRPr="003E63A8">
        <w:rPr>
          <w:noProof/>
          <w:sz w:val="24"/>
          <w:lang w:val="pt-BR" w:eastAsia="pt-BR"/>
        </w:rPr>
        <w:drawing>
          <wp:inline distT="0" distB="0" distL="0" distR="0" wp14:anchorId="76C33778" wp14:editId="3A33EC3B">
            <wp:extent cx="3055161" cy="2520000"/>
            <wp:effectExtent l="0" t="0" r="0" b="0"/>
            <wp:docPr id="5" name="Imagem 5" descr="C:\Users\Rodolfo\Google Drive\TCC\CCI - Nilton e Rodolfo\Telas_Storybird (2)\Telas_Storybird\Tela Inicial-S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olfo\Google Drive\TCC\CCI - Nilton e Rodolfo\Telas_Storybird (2)\Telas_Storybird\Tela Inicial-Sai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6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>
        <w:rPr>
          <w:sz w:val="24"/>
          <w:lang w:val="pt-BR"/>
        </w:rPr>
        <w:t xml:space="preserve">Como demonstrado acima, ao clicar em Sair, será exibido um pop-up perguntando se o jogador deseja </w:t>
      </w:r>
      <w:r>
        <w:rPr>
          <w:sz w:val="24"/>
          <w:lang w:val="pt-BR"/>
        </w:rPr>
        <w:t xml:space="preserve">realmente </w:t>
      </w:r>
      <w:r>
        <w:rPr>
          <w:sz w:val="24"/>
          <w:lang w:val="pt-BR"/>
        </w:rPr>
        <w:t>sair do jogo.</w:t>
      </w:r>
    </w:p>
    <w:p w:rsidR="00D7691A" w:rsidRPr="00014F59" w:rsidRDefault="00D7691A" w:rsidP="00D7691A">
      <w:pPr>
        <w:pStyle w:val="Corpodetexto"/>
        <w:rPr>
          <w:rFonts w:ascii="Arial" w:hAnsi="Arial" w:cs="Arial"/>
          <w:i/>
          <w:lang w:val="pt-BR"/>
        </w:rPr>
      </w:pPr>
      <w:proofErr w:type="gramStart"/>
      <w:r w:rsidRPr="00014F59">
        <w:rPr>
          <w:rFonts w:ascii="Arial" w:hAnsi="Arial" w:cs="Arial"/>
          <w:i/>
          <w:lang w:val="pt-BR"/>
        </w:rPr>
        <w:t>&lt;Acessar</w:t>
      </w:r>
      <w:proofErr w:type="gramEnd"/>
      <w:r w:rsidRPr="00014F59">
        <w:rPr>
          <w:rFonts w:ascii="Arial" w:hAnsi="Arial" w:cs="Arial"/>
          <w:i/>
          <w:lang w:val="pt-BR"/>
        </w:rPr>
        <w:t xml:space="preserve"> menu de Corrida&gt;</w:t>
      </w:r>
    </w:p>
    <w:p w:rsidR="00D7691A" w:rsidRDefault="00D7691A" w:rsidP="00D7691A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jogador só deve acessar o menu de corrida através d</w:t>
      </w:r>
      <w:r>
        <w:rPr>
          <w:rFonts w:ascii="Arial" w:hAnsi="Arial" w:cs="Arial"/>
          <w:lang w:val="pt-BR"/>
        </w:rPr>
        <w:t xml:space="preserve">a </w:t>
      </w:r>
      <w:proofErr w:type="gramStart"/>
      <w:r>
        <w:rPr>
          <w:rFonts w:ascii="Arial" w:hAnsi="Arial" w:cs="Arial"/>
          <w:lang w:val="pt-BR"/>
        </w:rPr>
        <w:t>opção Jogar</w:t>
      </w:r>
      <w:proofErr w:type="gramEnd"/>
      <w:r>
        <w:rPr>
          <w:rFonts w:ascii="Arial" w:hAnsi="Arial" w:cs="Arial"/>
          <w:lang w:val="pt-BR"/>
        </w:rPr>
        <w:t xml:space="preserve"> no menu Principal, conforme detalhado abaixo:</w:t>
      </w: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>
        <w:rPr>
          <w:sz w:val="24"/>
          <w:lang w:val="pt-BR"/>
        </w:rPr>
        <w:t>Ao selecionar jogar será exibida a seguinte tela:</w:t>
      </w: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 w:rsidRPr="003E63A8">
        <w:rPr>
          <w:noProof/>
          <w:sz w:val="24"/>
          <w:lang w:val="pt-BR" w:eastAsia="pt-BR"/>
        </w:rPr>
        <w:lastRenderedPageBreak/>
        <w:drawing>
          <wp:inline distT="0" distB="0" distL="0" distR="0" wp14:anchorId="74FA742A" wp14:editId="47475C34">
            <wp:extent cx="4014760" cy="2520000"/>
            <wp:effectExtent l="0" t="0" r="5080" b="0"/>
            <wp:docPr id="6" name="Imagem 6" descr="C:\Users\Rodolfo\Google Drive\TCC\CCI - Nilton e Rodolfo\Telas_Storybird (2)\Telas_Storybird\Mo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olfo\Google Drive\TCC\CCI - Nilton e Rodolfo\Telas_Storybird (2)\Telas_Storybird\Mo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6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1A" w:rsidRPr="00014F59" w:rsidRDefault="00D7691A" w:rsidP="00D7691A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às Pistas&gt;</w:t>
      </w:r>
    </w:p>
    <w:p w:rsidR="00D7691A" w:rsidRDefault="00D7691A" w:rsidP="00D7691A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jogador deve acessar somente uma pista por vez.</w:t>
      </w:r>
    </w:p>
    <w:p w:rsidR="00D7691A" w:rsidRPr="00014F59" w:rsidRDefault="00D7691A" w:rsidP="00D7691A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às Pistas2&gt;</w:t>
      </w:r>
    </w:p>
    <w:p w:rsidR="00D7691A" w:rsidRDefault="00D7691A" w:rsidP="00D7691A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menu de seleção de pistas deve ser desenvolvido em uma tela de fundo estático e com as opções das pistas em slide onde deve aparecer o mapa, o nome e a descrição.</w:t>
      </w: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 w:rsidRPr="003E63A8">
        <w:rPr>
          <w:noProof/>
          <w:sz w:val="24"/>
          <w:lang w:val="pt-BR" w:eastAsia="pt-BR"/>
        </w:rPr>
        <w:drawing>
          <wp:inline distT="0" distB="0" distL="0" distR="0" wp14:anchorId="17A914EE" wp14:editId="4C94A05D">
            <wp:extent cx="3360985" cy="2520000"/>
            <wp:effectExtent l="0" t="0" r="0" b="0"/>
            <wp:docPr id="8" name="Imagem 8" descr="C:\Users\Rodolfo\Google Drive\TCC\CCI - Nilton e Rodolfo\Telas_Storybird (2)\Telas_Storybird\Pis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olfo\Google Drive\TCC\CCI - Nilton e Rodolfo\Telas_Storybird (2)\Telas_Storybird\Pist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98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1A" w:rsidRDefault="00F262EB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>
        <w:rPr>
          <w:sz w:val="24"/>
          <w:lang w:val="pt-BR"/>
        </w:rPr>
        <w:t>Esboço da tela o</w:t>
      </w:r>
      <w:r w:rsidR="00D7691A">
        <w:rPr>
          <w:sz w:val="24"/>
          <w:lang w:val="pt-BR"/>
        </w:rPr>
        <w:t>nde o jogador irá escolher a pista para correr.</w:t>
      </w: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>
        <w:rPr>
          <w:sz w:val="24"/>
          <w:lang w:val="pt-BR"/>
        </w:rPr>
        <w:t xml:space="preserve">Escolhendo a pista, ele será direcionado para uma tela de seleção de </w:t>
      </w:r>
      <w:proofErr w:type="spellStart"/>
      <w:r>
        <w:rPr>
          <w:sz w:val="24"/>
          <w:lang w:val="pt-BR"/>
        </w:rPr>
        <w:t>power-ups</w:t>
      </w:r>
      <w:proofErr w:type="spellEnd"/>
      <w:r>
        <w:rPr>
          <w:sz w:val="24"/>
          <w:lang w:val="pt-BR"/>
        </w:rPr>
        <w:t>, que ainda está por desenvolver.</w:t>
      </w:r>
    </w:p>
    <w:p w:rsidR="00F262EB" w:rsidRPr="00014F59" w:rsidRDefault="00F262EB" w:rsidP="00F262EB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ao menu Habilidades&gt;</w:t>
      </w:r>
    </w:p>
    <w:p w:rsidR="00F262EB" w:rsidRDefault="00F262EB" w:rsidP="00F262EB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Menu de habilidades só deve ser acessado após a seleção de uma pista.</w:t>
      </w:r>
    </w:p>
    <w:p w:rsidR="00F262EB" w:rsidRPr="00014F59" w:rsidRDefault="00F262EB" w:rsidP="00F262EB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ao menu Habilidades2&gt;</w:t>
      </w:r>
    </w:p>
    <w:p w:rsidR="00F262EB" w:rsidRDefault="00F262EB" w:rsidP="00F262EB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 pista deve ter seu menu de habilidades diferente das demais, conforme a seguintes regras:</w:t>
      </w:r>
    </w:p>
    <w:p w:rsidR="00F262EB" w:rsidRDefault="00F262EB" w:rsidP="00F262EB">
      <w:pPr>
        <w:pStyle w:val="Corpodetexto"/>
        <w:numPr>
          <w:ilvl w:val="0"/>
          <w:numId w:val="2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Pista 1 – High </w:t>
      </w:r>
      <w:proofErr w:type="spellStart"/>
      <w:r>
        <w:rPr>
          <w:rFonts w:ascii="Arial" w:hAnsi="Arial" w:cs="Arial"/>
          <w:lang w:val="pt-BR"/>
        </w:rPr>
        <w:t>Speed</w:t>
      </w:r>
      <w:proofErr w:type="spellEnd"/>
    </w:p>
    <w:p w:rsidR="00F262EB" w:rsidRDefault="00F262EB" w:rsidP="00F262EB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1: Carro +3;</w:t>
      </w:r>
    </w:p>
    <w:p w:rsidR="00F262EB" w:rsidRDefault="00F262EB" w:rsidP="00F262EB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2: Velocidade +10;</w:t>
      </w:r>
    </w:p>
    <w:p w:rsidR="00F262EB" w:rsidRPr="00A86ACA" w:rsidRDefault="00F262EB" w:rsidP="00F262EB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3: Precisão +3.</w:t>
      </w:r>
    </w:p>
    <w:p w:rsidR="00F262EB" w:rsidRDefault="00F262EB" w:rsidP="00F262EB">
      <w:pPr>
        <w:pStyle w:val="Corpodetexto"/>
        <w:ind w:left="1440"/>
        <w:rPr>
          <w:rFonts w:ascii="Arial" w:hAnsi="Arial" w:cs="Arial"/>
          <w:lang w:val="pt-BR"/>
        </w:rPr>
      </w:pPr>
    </w:p>
    <w:p w:rsidR="00F262EB" w:rsidRDefault="00F262EB" w:rsidP="00F262EB">
      <w:pPr>
        <w:pStyle w:val="Corpodetexto"/>
        <w:numPr>
          <w:ilvl w:val="0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 xml:space="preserve">Pista 2 – </w:t>
      </w:r>
      <w:proofErr w:type="spellStart"/>
      <w:r w:rsidRPr="00A86ACA">
        <w:rPr>
          <w:rFonts w:ascii="Arial" w:hAnsi="Arial" w:cs="Arial"/>
          <w:lang w:val="pt-BR"/>
        </w:rPr>
        <w:t>Drift</w:t>
      </w:r>
      <w:proofErr w:type="spellEnd"/>
      <w:r w:rsidRPr="00A86ACA">
        <w:rPr>
          <w:rFonts w:ascii="Arial" w:hAnsi="Arial" w:cs="Arial"/>
          <w:lang w:val="pt-BR"/>
        </w:rPr>
        <w:t xml:space="preserve"> Master</w:t>
      </w:r>
      <w:r>
        <w:rPr>
          <w:rFonts w:ascii="Arial" w:hAnsi="Arial" w:cs="Arial"/>
          <w:lang w:val="pt-BR"/>
        </w:rPr>
        <w:t>]</w:t>
      </w:r>
    </w:p>
    <w:p w:rsidR="00F262EB" w:rsidRDefault="00F262EB" w:rsidP="00F262EB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1: Carro +3;</w:t>
      </w:r>
    </w:p>
    <w:p w:rsidR="00F262EB" w:rsidRDefault="00F262EB" w:rsidP="00F262EB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2: Velocidade +5;</w:t>
      </w:r>
    </w:p>
    <w:p w:rsidR="00F262EB" w:rsidRDefault="00F262EB" w:rsidP="00F262EB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3: Precisão +8.</w:t>
      </w:r>
    </w:p>
    <w:p w:rsidR="00F262EB" w:rsidRDefault="00F262EB" w:rsidP="00F262EB">
      <w:pPr>
        <w:pStyle w:val="Corpodetexto"/>
        <w:ind w:left="2160"/>
        <w:rPr>
          <w:rFonts w:ascii="Arial" w:hAnsi="Arial" w:cs="Arial"/>
          <w:lang w:val="pt-BR"/>
        </w:rPr>
      </w:pPr>
    </w:p>
    <w:p w:rsidR="00F262EB" w:rsidRDefault="00F262EB" w:rsidP="00F262EB">
      <w:pPr>
        <w:pStyle w:val="Corpodetexto"/>
        <w:numPr>
          <w:ilvl w:val="0"/>
          <w:numId w:val="2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Pista 3</w:t>
      </w:r>
      <w:r w:rsidRPr="00A86ACA">
        <w:rPr>
          <w:rFonts w:ascii="Arial" w:hAnsi="Arial" w:cs="Arial"/>
          <w:lang w:val="pt-BR"/>
        </w:rPr>
        <w:t xml:space="preserve"> – </w:t>
      </w:r>
      <w:proofErr w:type="spellStart"/>
      <w:r w:rsidRPr="00A86ACA">
        <w:rPr>
          <w:rFonts w:ascii="Arial" w:hAnsi="Arial" w:cs="Arial"/>
          <w:lang w:val="pt-BR"/>
        </w:rPr>
        <w:t>T-Rex</w:t>
      </w:r>
      <w:proofErr w:type="spellEnd"/>
    </w:p>
    <w:p w:rsidR="00F262EB" w:rsidRDefault="00F262EB" w:rsidP="00F262EB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1: Carro +10;</w:t>
      </w:r>
    </w:p>
    <w:p w:rsidR="00F262EB" w:rsidRDefault="00F262EB" w:rsidP="00F262EB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2: Velocidade +3;</w:t>
      </w:r>
    </w:p>
    <w:p w:rsidR="00F262EB" w:rsidRPr="00A86ACA" w:rsidRDefault="00F262EB" w:rsidP="00F262EB">
      <w:pPr>
        <w:pStyle w:val="Corpodetexto"/>
        <w:numPr>
          <w:ilvl w:val="1"/>
          <w:numId w:val="23"/>
        </w:numPr>
        <w:rPr>
          <w:rFonts w:ascii="Arial" w:hAnsi="Arial" w:cs="Arial"/>
          <w:lang w:val="pt-BR"/>
        </w:rPr>
      </w:pPr>
      <w:r w:rsidRPr="00A86ACA">
        <w:rPr>
          <w:rFonts w:ascii="Arial" w:hAnsi="Arial" w:cs="Arial"/>
          <w:lang w:val="pt-BR"/>
        </w:rPr>
        <w:t>Habilidade 3: Precisão +10.</w:t>
      </w:r>
    </w:p>
    <w:p w:rsidR="00F262EB" w:rsidRPr="00014F59" w:rsidRDefault="00F262EB" w:rsidP="00F262EB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&lt;Iniciar Corrida&gt;</w:t>
      </w:r>
    </w:p>
    <w:p w:rsidR="00F262EB" w:rsidRDefault="00F262EB" w:rsidP="00F262EB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jogador somente deve iniciar a corrida após escolher três </w:t>
      </w:r>
      <w:proofErr w:type="spellStart"/>
      <w:r>
        <w:rPr>
          <w:rFonts w:ascii="Arial" w:hAnsi="Arial" w:cs="Arial"/>
          <w:lang w:val="pt-BR"/>
        </w:rPr>
        <w:t>power-ups</w:t>
      </w:r>
      <w:proofErr w:type="spellEnd"/>
      <w:r>
        <w:rPr>
          <w:rFonts w:ascii="Arial" w:hAnsi="Arial" w:cs="Arial"/>
          <w:lang w:val="pt-BR"/>
        </w:rPr>
        <w:t>.</w:t>
      </w:r>
    </w:p>
    <w:p w:rsidR="00F262EB" w:rsidRDefault="00F262EB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>
        <w:rPr>
          <w:sz w:val="24"/>
          <w:lang w:val="pt-BR"/>
        </w:rPr>
        <w:t xml:space="preserve">Da tela de </w:t>
      </w:r>
      <w:proofErr w:type="spellStart"/>
      <w:r>
        <w:rPr>
          <w:sz w:val="24"/>
          <w:lang w:val="pt-BR"/>
        </w:rPr>
        <w:t>power-ups</w:t>
      </w:r>
      <w:proofErr w:type="spellEnd"/>
      <w:r>
        <w:rPr>
          <w:sz w:val="24"/>
          <w:lang w:val="pt-BR"/>
        </w:rPr>
        <w:t>, clicando em iniciar, para ambos os modos é apresentado a tela de corrida, de acordo com o esboço abaixo:</w:t>
      </w: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 w:rsidRPr="003E63A8">
        <w:rPr>
          <w:noProof/>
          <w:sz w:val="24"/>
          <w:lang w:val="pt-BR" w:eastAsia="pt-BR"/>
        </w:rPr>
        <w:drawing>
          <wp:inline distT="0" distB="0" distL="0" distR="0" wp14:anchorId="7CD8E892" wp14:editId="285F329C">
            <wp:extent cx="2138058" cy="2520000"/>
            <wp:effectExtent l="0" t="0" r="0" b="0"/>
            <wp:docPr id="9" name="Imagem 9" descr="C:\Users\Rodolfo\Google Drive\TCC\CCI - Nilton e Rodolfo\Telas_Storybird (2)\Telas_Storybird\Corr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olfo\Google Drive\TCC\CCI - Nilton e Rodolfo\Telas_Storybird (2)\Telas_Storybird\Corrid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5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EB" w:rsidRPr="00014F59" w:rsidRDefault="00F262EB" w:rsidP="00F262EB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&lt;Fim da corrida&gt;</w:t>
      </w:r>
    </w:p>
    <w:p w:rsidR="00F262EB" w:rsidRDefault="00F262EB" w:rsidP="00F262EB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Ranking deve ser exibido após o término da corrida.</w:t>
      </w:r>
    </w:p>
    <w:p w:rsidR="00F262EB" w:rsidRPr="00014F59" w:rsidRDefault="00F262EB" w:rsidP="00F262EB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&lt;Fim da corrida2&gt;</w:t>
      </w:r>
    </w:p>
    <w:p w:rsidR="00F262EB" w:rsidRDefault="00F262EB" w:rsidP="00F262EB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ser exibido o ranking, o jogo deve retornar ao Menu Principal.</w:t>
      </w: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>
        <w:rPr>
          <w:sz w:val="24"/>
          <w:lang w:val="pt-BR"/>
        </w:rPr>
        <w:lastRenderedPageBreak/>
        <w:t>Ao final da corrida, será exibido o ranking, conforme abaixo:</w:t>
      </w: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 w:rsidRPr="00D934B8">
        <w:rPr>
          <w:noProof/>
          <w:sz w:val="24"/>
          <w:lang w:val="pt-BR" w:eastAsia="pt-BR"/>
        </w:rPr>
        <w:drawing>
          <wp:inline distT="0" distB="0" distL="0" distR="0" wp14:anchorId="67255107" wp14:editId="1DA268E4">
            <wp:extent cx="3324836" cy="2520000"/>
            <wp:effectExtent l="0" t="0" r="9525" b="0"/>
            <wp:docPr id="10" name="Imagem 10" descr="C:\Users\Rodolfo\Google Drive\TCC\CCI - Nilton e Rodolfo\Telas_Storybird (2)\Telas_Storybird\Classificaçã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olfo\Google Drive\TCC\CCI - Nilton e Rodolfo\Telas_Storybird (2)\Telas_Storybird\Classificação_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3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1A" w:rsidRPr="00ED798B" w:rsidRDefault="00D7691A" w:rsidP="00D7691A">
      <w:pPr>
        <w:pStyle w:val="PargrafodaLista"/>
        <w:tabs>
          <w:tab w:val="left" w:pos="7672"/>
        </w:tabs>
        <w:ind w:left="360"/>
        <w:rPr>
          <w:rFonts w:ascii="Arial" w:eastAsia="Times New Roman" w:hAnsi="Arial" w:cs="Arial"/>
          <w:snapToGrid w:val="0"/>
          <w:sz w:val="20"/>
          <w:szCs w:val="20"/>
          <w:lang w:val="pt-BR"/>
        </w:rPr>
      </w:pPr>
      <w:r w:rsidRPr="00ED798B">
        <w:rPr>
          <w:rFonts w:ascii="Arial" w:eastAsia="Times New Roman" w:hAnsi="Arial" w:cs="Arial"/>
          <w:snapToGrid w:val="0"/>
          <w:sz w:val="20"/>
          <w:szCs w:val="20"/>
          <w:lang w:val="pt-BR"/>
        </w:rPr>
        <w:t xml:space="preserve">Essa tela é a mesma tela de Ranking </w:t>
      </w:r>
      <w:r w:rsidR="00F262EB" w:rsidRPr="00ED798B">
        <w:rPr>
          <w:rFonts w:ascii="Arial" w:eastAsia="Times New Roman" w:hAnsi="Arial" w:cs="Arial"/>
          <w:snapToGrid w:val="0"/>
          <w:sz w:val="20"/>
          <w:szCs w:val="20"/>
          <w:lang w:val="pt-BR"/>
        </w:rPr>
        <w:t xml:space="preserve">acessível a partir do </w:t>
      </w:r>
      <w:r w:rsidRPr="00ED798B">
        <w:rPr>
          <w:rFonts w:ascii="Arial" w:eastAsia="Times New Roman" w:hAnsi="Arial" w:cs="Arial"/>
          <w:snapToGrid w:val="0"/>
          <w:sz w:val="20"/>
          <w:szCs w:val="20"/>
          <w:lang w:val="pt-BR"/>
        </w:rPr>
        <w:t>Menu principal.</w:t>
      </w:r>
    </w:p>
    <w:p w:rsidR="00D7691A" w:rsidRPr="00014F59" w:rsidRDefault="00D7691A" w:rsidP="00D7691A">
      <w:pPr>
        <w:pStyle w:val="Corpodetexto"/>
        <w:rPr>
          <w:rFonts w:ascii="Arial" w:hAnsi="Arial" w:cs="Arial"/>
          <w:i/>
          <w:lang w:val="pt-BR"/>
        </w:rPr>
      </w:pPr>
      <w:r w:rsidRPr="00014F59">
        <w:rPr>
          <w:rFonts w:ascii="Arial" w:hAnsi="Arial" w:cs="Arial"/>
          <w:i/>
          <w:lang w:val="pt-BR"/>
        </w:rPr>
        <w:t>&lt;Acesso ao menu de Crédito&gt;</w:t>
      </w:r>
    </w:p>
    <w:p w:rsidR="00D7691A" w:rsidRPr="00ED798B" w:rsidRDefault="00D7691A" w:rsidP="00D7691A">
      <w:pPr>
        <w:pStyle w:val="PargrafodaLista"/>
        <w:tabs>
          <w:tab w:val="left" w:pos="7672"/>
        </w:tabs>
        <w:ind w:left="360"/>
        <w:rPr>
          <w:rFonts w:ascii="Arial" w:eastAsia="Times New Roman" w:hAnsi="Arial" w:cs="Arial"/>
          <w:snapToGrid w:val="0"/>
          <w:sz w:val="20"/>
          <w:szCs w:val="20"/>
          <w:lang w:val="pt-BR"/>
        </w:rPr>
      </w:pPr>
      <w:r w:rsidRPr="00ED798B">
        <w:rPr>
          <w:rFonts w:ascii="Arial" w:eastAsia="Times New Roman" w:hAnsi="Arial" w:cs="Arial"/>
          <w:snapToGrid w:val="0"/>
          <w:sz w:val="20"/>
          <w:szCs w:val="20"/>
          <w:lang w:val="pt-BR"/>
        </w:rPr>
        <w:t>O jogador só deve acessar os créditos através da opção Créditos no menu Principal.</w:t>
      </w:r>
    </w:p>
    <w:p w:rsidR="00D7691A" w:rsidRPr="00ED798B" w:rsidRDefault="00D7691A" w:rsidP="00D7691A">
      <w:pPr>
        <w:pStyle w:val="PargrafodaLista"/>
        <w:tabs>
          <w:tab w:val="left" w:pos="7672"/>
        </w:tabs>
        <w:ind w:left="360"/>
        <w:rPr>
          <w:rFonts w:ascii="Arial" w:eastAsia="Times New Roman" w:hAnsi="Arial" w:cs="Arial"/>
          <w:snapToGrid w:val="0"/>
          <w:sz w:val="20"/>
          <w:szCs w:val="20"/>
          <w:lang w:val="pt-BR"/>
        </w:rPr>
      </w:pPr>
      <w:r w:rsidRPr="00ED798B">
        <w:rPr>
          <w:rFonts w:ascii="Arial" w:eastAsia="Times New Roman" w:hAnsi="Arial" w:cs="Arial"/>
          <w:snapToGrid w:val="0"/>
          <w:sz w:val="20"/>
          <w:szCs w:val="20"/>
          <w:lang w:val="pt-BR"/>
        </w:rPr>
        <w:t>Ao selecionar o Menu Créditos será exibida a seguinte tela:</w:t>
      </w:r>
    </w:p>
    <w:p w:rsidR="00D7691A" w:rsidRDefault="00D7691A" w:rsidP="00D7691A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 w:rsidRPr="006D0E4D">
        <w:rPr>
          <w:noProof/>
          <w:sz w:val="24"/>
          <w:lang w:val="pt-BR" w:eastAsia="pt-BR"/>
        </w:rPr>
        <w:drawing>
          <wp:inline distT="0" distB="0" distL="0" distR="0" wp14:anchorId="7A9EA327" wp14:editId="32E61571">
            <wp:extent cx="3360985" cy="2520000"/>
            <wp:effectExtent l="0" t="0" r="0" b="0"/>
            <wp:docPr id="11" name="Imagem 11" descr="F:\Crédi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rédito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98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CE" w:rsidRPr="000C62CE" w:rsidRDefault="000C62CE" w:rsidP="000C62CE">
      <w:pPr>
        <w:pStyle w:val="Corpodetexto"/>
        <w:rPr>
          <w:rFonts w:ascii="Arial" w:hAnsi="Arial" w:cs="Arial"/>
          <w:lang w:val="pt-BR"/>
        </w:rPr>
      </w:pPr>
    </w:p>
    <w:p w:rsidR="00147C6B" w:rsidRDefault="00147C6B">
      <w:pPr>
        <w:pStyle w:val="Ttulo2"/>
        <w:widowControl/>
        <w:rPr>
          <w:lang w:val="pt-BR"/>
        </w:rPr>
      </w:pPr>
      <w:bookmarkStart w:id="20" w:name="_Toc450760542"/>
      <w:r>
        <w:rPr>
          <w:lang w:val="pt-BR"/>
        </w:rPr>
        <w:t>&lt;</w:t>
      </w:r>
      <w:r w:rsidR="00275A3D">
        <w:rPr>
          <w:lang w:val="pt-BR"/>
        </w:rPr>
        <w:t>Disponibilização</w:t>
      </w:r>
      <w:r>
        <w:rPr>
          <w:lang w:val="pt-BR"/>
        </w:rPr>
        <w:t>&gt;</w:t>
      </w:r>
      <w:bookmarkEnd w:id="20"/>
    </w:p>
    <w:p w:rsidR="00275A3D" w:rsidRPr="00205DD8" w:rsidRDefault="007220F4" w:rsidP="00275A3D">
      <w:pPr>
        <w:pStyle w:val="Corpodetexto"/>
        <w:rPr>
          <w:rFonts w:ascii="Arial" w:hAnsi="Arial" w:cs="Arial"/>
          <w:lang w:val="pt-BR"/>
        </w:rPr>
      </w:pPr>
      <w:r w:rsidRPr="00205DD8">
        <w:rPr>
          <w:rFonts w:ascii="Arial" w:hAnsi="Arial" w:cs="Arial"/>
          <w:lang w:val="pt-BR"/>
        </w:rPr>
        <w:t>O Jogo deve</w:t>
      </w:r>
      <w:r w:rsidR="00275A3D" w:rsidRPr="00205DD8">
        <w:rPr>
          <w:rFonts w:ascii="Arial" w:hAnsi="Arial" w:cs="Arial"/>
          <w:lang w:val="pt-BR"/>
        </w:rPr>
        <w:t xml:space="preserve"> ser disponibilizado gratuitamente via download na Google Play </w:t>
      </w:r>
      <w:proofErr w:type="spellStart"/>
      <w:r w:rsidR="00275A3D" w:rsidRPr="00205DD8">
        <w:rPr>
          <w:rFonts w:ascii="Arial" w:hAnsi="Arial" w:cs="Arial"/>
          <w:lang w:val="pt-BR"/>
        </w:rPr>
        <w:t>Store</w:t>
      </w:r>
      <w:proofErr w:type="spellEnd"/>
      <w:r w:rsidR="00275A3D" w:rsidRPr="00205DD8">
        <w:rPr>
          <w:rFonts w:ascii="Arial" w:hAnsi="Arial" w:cs="Arial"/>
          <w:lang w:val="pt-BR"/>
        </w:rPr>
        <w:t>.</w:t>
      </w:r>
    </w:p>
    <w:p w:rsidR="005C1B38" w:rsidRPr="00275A3D" w:rsidRDefault="005C1B38" w:rsidP="00275A3D">
      <w:pPr>
        <w:pStyle w:val="Corpodetexto"/>
        <w:rPr>
          <w:lang w:val="pt-BR"/>
        </w:rPr>
      </w:pPr>
    </w:p>
    <w:p w:rsidR="00147C6B" w:rsidRDefault="00147C6B">
      <w:pPr>
        <w:pStyle w:val="Ttulo2"/>
        <w:widowControl/>
        <w:rPr>
          <w:lang w:val="pt-BR"/>
        </w:rPr>
      </w:pPr>
      <w:bookmarkStart w:id="21" w:name="_Toc450760543"/>
      <w:r>
        <w:rPr>
          <w:lang w:val="pt-BR"/>
        </w:rPr>
        <w:t>&lt;</w:t>
      </w:r>
      <w:r w:rsidR="00275A3D">
        <w:rPr>
          <w:lang w:val="pt-BR"/>
        </w:rPr>
        <w:t>Divulgação</w:t>
      </w:r>
      <w:r>
        <w:rPr>
          <w:lang w:val="pt-BR"/>
        </w:rPr>
        <w:t>&gt;</w:t>
      </w:r>
      <w:bookmarkEnd w:id="21"/>
    </w:p>
    <w:p w:rsidR="0032261D" w:rsidRPr="00205DD8" w:rsidRDefault="005C1B38" w:rsidP="000C62CE">
      <w:pPr>
        <w:pStyle w:val="Corpodetexto"/>
        <w:rPr>
          <w:rFonts w:ascii="Arial" w:hAnsi="Arial" w:cs="Arial"/>
          <w:lang w:val="pt-BR"/>
        </w:rPr>
      </w:pPr>
      <w:r w:rsidRPr="00205DD8">
        <w:rPr>
          <w:rFonts w:ascii="Arial" w:hAnsi="Arial" w:cs="Arial"/>
          <w:lang w:val="pt-BR"/>
        </w:rPr>
        <w:t xml:space="preserve">O jogo deve ser divulgado no </w:t>
      </w:r>
      <w:proofErr w:type="spellStart"/>
      <w:r w:rsidRPr="00205DD8">
        <w:rPr>
          <w:rFonts w:ascii="Arial" w:hAnsi="Arial" w:cs="Arial"/>
          <w:lang w:val="pt-BR"/>
        </w:rPr>
        <w:t>Facebook</w:t>
      </w:r>
      <w:proofErr w:type="spellEnd"/>
      <w:r w:rsidRPr="00205DD8">
        <w:rPr>
          <w:rFonts w:ascii="Arial" w:hAnsi="Arial" w:cs="Arial"/>
          <w:lang w:val="pt-BR"/>
        </w:rPr>
        <w:t xml:space="preserve"> e </w:t>
      </w:r>
      <w:proofErr w:type="spellStart"/>
      <w:r w:rsidRPr="00205DD8">
        <w:rPr>
          <w:rFonts w:ascii="Arial" w:hAnsi="Arial" w:cs="Arial"/>
          <w:lang w:val="pt-BR"/>
        </w:rPr>
        <w:t>Twitter</w:t>
      </w:r>
      <w:proofErr w:type="spellEnd"/>
      <w:r w:rsidRPr="00205DD8">
        <w:rPr>
          <w:rFonts w:ascii="Arial" w:hAnsi="Arial" w:cs="Arial"/>
          <w:lang w:val="pt-BR"/>
        </w:rPr>
        <w:t>.</w:t>
      </w:r>
    </w:p>
    <w:sectPr w:rsidR="0032261D" w:rsidRPr="00205DD8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E55" w:rsidRDefault="00CB4E55">
      <w:pPr>
        <w:spacing w:line="240" w:lineRule="auto"/>
      </w:pPr>
      <w:r>
        <w:separator/>
      </w:r>
    </w:p>
  </w:endnote>
  <w:endnote w:type="continuationSeparator" w:id="0">
    <w:p w:rsidR="00CB4E55" w:rsidRDefault="00CB4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7C6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Pr="00F262EB" w:rsidRDefault="00147C6B" w:rsidP="00F262EB">
          <w:pPr>
            <w:jc w:val="center"/>
            <w:rPr>
              <w:b/>
              <w:bCs/>
            </w:rPr>
          </w:pPr>
          <w:r>
            <w:sym w:font="Symbol" w:char="F0D3"/>
          </w:r>
          <w:fldSimple w:instr=" DOCPROPERTY &quot;Company&quot;  \* MERGEFORMAT ">
            <w:r w:rsidR="005065AE" w:rsidRPr="005065AE">
              <w:rPr>
                <w:b/>
                <w:bCs/>
              </w:rPr>
              <w:t>&lt;</w:t>
            </w:r>
            <w:r w:rsidR="00F262EB">
              <w:rPr>
                <w:b/>
                <w:bCs/>
              </w:rPr>
              <w:t>Field Games</w:t>
            </w:r>
            <w:r w:rsidR="005065AE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7691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7C6B" w:rsidRDefault="00147C6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8E6A9F">
            <w:rPr>
              <w:rStyle w:val="Nmerodepgina"/>
              <w:noProof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147C6B" w:rsidRDefault="00147C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E55" w:rsidRDefault="00CB4E55">
      <w:pPr>
        <w:spacing w:line="240" w:lineRule="auto"/>
      </w:pPr>
      <w:r>
        <w:separator/>
      </w:r>
    </w:p>
  </w:footnote>
  <w:footnote w:type="continuationSeparator" w:id="0">
    <w:p w:rsidR="00CB4E55" w:rsidRDefault="00CB4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C6B" w:rsidRDefault="00147C6B">
    <w:pPr>
      <w:rPr>
        <w:sz w:val="24"/>
        <w:szCs w:val="24"/>
      </w:rPr>
    </w:pPr>
  </w:p>
  <w:p w:rsidR="00147C6B" w:rsidRDefault="00147C6B">
    <w:pPr>
      <w:pBdr>
        <w:top w:val="single" w:sz="6" w:space="1" w:color="auto"/>
      </w:pBdr>
      <w:rPr>
        <w:sz w:val="24"/>
        <w:szCs w:val="24"/>
      </w:rPr>
    </w:pPr>
  </w:p>
  <w:p w:rsidR="00147C6B" w:rsidRDefault="003C3E3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Field Games</w:t>
    </w:r>
  </w:p>
  <w:p w:rsidR="00147C6B" w:rsidRDefault="00147C6B">
    <w:pPr>
      <w:pBdr>
        <w:bottom w:val="single" w:sz="6" w:space="1" w:color="auto"/>
      </w:pBdr>
      <w:jc w:val="right"/>
      <w:rPr>
        <w:sz w:val="24"/>
        <w:szCs w:val="24"/>
      </w:rPr>
    </w:pPr>
  </w:p>
  <w:p w:rsidR="00147C6B" w:rsidRDefault="00147C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7C6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3C3E35" w:rsidP="003C3E35">
          <w:pPr>
            <w:tabs>
              <w:tab w:val="center" w:pos="3081"/>
            </w:tabs>
          </w:pPr>
          <w:r>
            <w:t>Track Master Run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3C3E35">
            <w:t xml:space="preserve">           1.0</w:t>
          </w:r>
        </w:p>
      </w:tc>
    </w:tr>
    <w:tr w:rsidR="00147C6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065AE">
            <w:t>Regras</w:t>
          </w:r>
          <w:proofErr w:type="spellEnd"/>
          <w:r w:rsidR="005065AE">
            <w:t xml:space="preserve"> de </w:t>
          </w:r>
          <w:proofErr w:type="spellStart"/>
          <w:r w:rsidR="005065AE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 w:rsidP="003C3E3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3C3E35">
            <w:rPr>
              <w:lang w:val="pt-BR"/>
            </w:rPr>
            <w:t>02/05-2016</w:t>
          </w:r>
        </w:p>
      </w:tc>
    </w:tr>
    <w:tr w:rsidR="00147C6B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47C6B" w:rsidRDefault="00147C6B">
          <w:r>
            <w:rPr>
              <w:lang w:val="pt-BR"/>
            </w:rPr>
            <w:t>&lt;</w:t>
          </w:r>
          <w:proofErr w:type="gramStart"/>
          <w:r>
            <w:rPr>
              <w:lang w:val="pt-BR"/>
            </w:rPr>
            <w:t>identificador</w:t>
          </w:r>
          <w:proofErr w:type="gramEnd"/>
          <w:r>
            <w:rPr>
              <w:lang w:val="pt-BR"/>
            </w:rPr>
            <w:t xml:space="preserve"> do documento&gt;</w:t>
          </w:r>
        </w:p>
      </w:tc>
    </w:tr>
  </w:tbl>
  <w:p w:rsidR="00147C6B" w:rsidRDefault="00147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B554D9"/>
    <w:multiLevelType w:val="hybridMultilevel"/>
    <w:tmpl w:val="29AAA4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EA7716"/>
    <w:multiLevelType w:val="multilevel"/>
    <w:tmpl w:val="AEB858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D0"/>
    <w:rsid w:val="00002F37"/>
    <w:rsid w:val="00014F59"/>
    <w:rsid w:val="000C62CE"/>
    <w:rsid w:val="00147C6B"/>
    <w:rsid w:val="00205DD8"/>
    <w:rsid w:val="00275A3D"/>
    <w:rsid w:val="0032261D"/>
    <w:rsid w:val="00347ED7"/>
    <w:rsid w:val="003C3E35"/>
    <w:rsid w:val="00434A4F"/>
    <w:rsid w:val="005065AE"/>
    <w:rsid w:val="00526B82"/>
    <w:rsid w:val="005C1B38"/>
    <w:rsid w:val="0069148F"/>
    <w:rsid w:val="007220F4"/>
    <w:rsid w:val="00735B33"/>
    <w:rsid w:val="007B4C5A"/>
    <w:rsid w:val="007B7E84"/>
    <w:rsid w:val="008B032F"/>
    <w:rsid w:val="008E6A9F"/>
    <w:rsid w:val="009B7BD0"/>
    <w:rsid w:val="009D4D80"/>
    <w:rsid w:val="00A86199"/>
    <w:rsid w:val="00A86ACA"/>
    <w:rsid w:val="00A97142"/>
    <w:rsid w:val="00B32AA4"/>
    <w:rsid w:val="00CB4E55"/>
    <w:rsid w:val="00D7691A"/>
    <w:rsid w:val="00E157E3"/>
    <w:rsid w:val="00ED798B"/>
    <w:rsid w:val="00F262EB"/>
    <w:rsid w:val="00F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1369A-3828-4F2A-91DD-F89E8D4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014F59"/>
    <w:pPr>
      <w:spacing w:after="120"/>
      <w:ind w:left="720"/>
    </w:pPr>
    <w:rPr>
      <w:rFonts w:ascii="Arial" w:hAnsi="Arial" w:cs="Arial"/>
      <w:iCs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2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2261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7691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ton\Desktop\APS%20-%202014%20-%20CC%20-%20SI%20-%206o.%207o\rup_bru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rup_brul.dot</Template>
  <TotalTime>198</TotalTime>
  <Pages>10</Pages>
  <Words>967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Nilton</dc:creator>
  <cp:keywords/>
  <cp:lastModifiedBy>Rodolfo Machado</cp:lastModifiedBy>
  <cp:revision>11</cp:revision>
  <cp:lastPrinted>2016-05-03T20:37:00Z</cp:lastPrinted>
  <dcterms:created xsi:type="dcterms:W3CDTF">2016-04-30T19:10:00Z</dcterms:created>
  <dcterms:modified xsi:type="dcterms:W3CDTF">2016-05-11T23:06:00Z</dcterms:modified>
</cp:coreProperties>
</file>